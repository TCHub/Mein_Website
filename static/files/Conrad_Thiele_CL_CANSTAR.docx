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44248E4B" w14:textId="77777777" w:rsidTr="00007728">
        <w:trPr>
          <w:trHeight w:hRule="exact" w:val="1800"/>
        </w:trPr>
        <w:tc>
          <w:tcPr>
            <w:tcW w:w="9360" w:type="dxa"/>
            <w:tcMar>
              <w:top w:w="0" w:type="dxa"/>
              <w:bottom w:w="0" w:type="dxa"/>
            </w:tcMar>
          </w:tcPr>
          <w:p w14:paraId="5818985C" w14:textId="7C4A5FD7" w:rsidR="00692703" w:rsidRPr="00CF1A49" w:rsidRDefault="00DF3C7F" w:rsidP="00913946">
            <w:pPr>
              <w:pStyle w:val="Title"/>
            </w:pPr>
            <w:r>
              <w:t xml:space="preserve">conrad </w:t>
            </w:r>
            <w:r>
              <w:rPr>
                <w:rStyle w:val="IntenseEmphasis"/>
              </w:rPr>
              <w:t>Thiele</w:t>
            </w:r>
          </w:p>
          <w:p w14:paraId="4299F8DC" w14:textId="7BD90652" w:rsidR="00692703" w:rsidRPr="00CF1A49" w:rsidRDefault="00DF3C7F" w:rsidP="00913946">
            <w:pPr>
              <w:pStyle w:val="ContactInfo"/>
              <w:contextualSpacing w:val="0"/>
            </w:pPr>
            <w:r>
              <w:t xml:space="preserve">5/22 Alfred </w:t>
            </w:r>
            <w:r w:rsidR="00DD7AB3">
              <w:t>S</w:t>
            </w:r>
            <w:r>
              <w:t>t Wood Point 4019</w:t>
            </w:r>
            <w:r w:rsidR="00692703" w:rsidRPr="00CF1A49">
              <w:t xml:space="preserve"> </w:t>
            </w:r>
            <w:sdt>
              <w:sdtPr>
                <w:alias w:val="Divider dot:"/>
                <w:tag w:val="Divider dot:"/>
                <w:id w:val="-1459182552"/>
                <w:placeholder>
                  <w:docPart w:val="DA11D480D2F8485A8D0001032318F962"/>
                </w:placeholder>
                <w:temporary/>
                <w:showingPlcHdr/>
                <w15:appearance w15:val="hidden"/>
              </w:sdtPr>
              <w:sdtEndPr/>
              <w:sdtContent>
                <w:r w:rsidR="00692703" w:rsidRPr="00CF1A49">
                  <w:t>·</w:t>
                </w:r>
              </w:sdtContent>
            </w:sdt>
            <w:r w:rsidR="00692703" w:rsidRPr="00CF1A49">
              <w:t xml:space="preserve"> </w:t>
            </w:r>
            <w:r>
              <w:t>0415 067 213</w:t>
            </w:r>
          </w:p>
          <w:p w14:paraId="27ECD7EE" w14:textId="6BB19237" w:rsidR="00692703" w:rsidRPr="00CF1A49" w:rsidRDefault="00DF3C7F" w:rsidP="00913946">
            <w:pPr>
              <w:pStyle w:val="ContactInfoEmphasis"/>
              <w:contextualSpacing w:val="0"/>
            </w:pPr>
            <w:r>
              <w:t>conrad.thiele@outlook.com</w:t>
            </w:r>
            <w:r w:rsidR="00692703" w:rsidRPr="00CF1A49">
              <w:t xml:space="preserve"> </w:t>
            </w:r>
            <w:sdt>
              <w:sdtPr>
                <w:alias w:val="Divider dot:"/>
                <w:tag w:val="Divider dot:"/>
                <w:id w:val="2000459528"/>
                <w:placeholder>
                  <w:docPart w:val="1D7433DAC3DB488BB3908831BC7156CE"/>
                </w:placeholder>
                <w:temporary/>
                <w:showingPlcHdr/>
                <w15:appearance w15:val="hidden"/>
              </w:sdtPr>
              <w:sdtEndPr/>
              <w:sdtContent>
                <w:r w:rsidR="00692703" w:rsidRPr="00CF1A49">
                  <w:t>·</w:t>
                </w:r>
              </w:sdtContent>
            </w:sdt>
            <w:r w:rsidR="00692703" w:rsidRPr="00CF1A49">
              <w:t xml:space="preserve"> </w:t>
            </w:r>
            <w:r w:rsidR="00DD7AB3">
              <w:t>github.com/</w:t>
            </w:r>
            <w:proofErr w:type="spellStart"/>
            <w:r w:rsidR="00DD7AB3">
              <w:t>tcratius</w:t>
            </w:r>
            <w:proofErr w:type="spellEnd"/>
            <w:r w:rsidR="00692703" w:rsidRPr="00CF1A49">
              <w:t xml:space="preserve"> </w:t>
            </w:r>
            <w:sdt>
              <w:sdtPr>
                <w:alias w:val="Divider dot:"/>
                <w:tag w:val="Divider dot:"/>
                <w:id w:val="759871761"/>
                <w:placeholder>
                  <w:docPart w:val="15E1A0F050ED4D54A9251CE887F671EF"/>
                </w:placeholder>
                <w:temporary/>
                <w:showingPlcHdr/>
                <w15:appearance w15:val="hidden"/>
              </w:sdtPr>
              <w:sdtEndPr/>
              <w:sdtContent>
                <w:r w:rsidR="00692703" w:rsidRPr="00CF1A49">
                  <w:t>·</w:t>
                </w:r>
              </w:sdtContent>
            </w:sdt>
            <w:r w:rsidR="00692703" w:rsidRPr="00CF1A49">
              <w:t xml:space="preserve"> </w:t>
            </w:r>
            <w:r w:rsidR="00DD7AB3">
              <w:t>tworiel.cc</w:t>
            </w:r>
          </w:p>
        </w:tc>
      </w:tr>
      <w:tr w:rsidR="005579C9" w:rsidRPr="00CF1A49" w14:paraId="73349426" w14:textId="77777777" w:rsidTr="005579C9">
        <w:trPr>
          <w:trHeight w:hRule="exact" w:val="288"/>
        </w:trPr>
        <w:tc>
          <w:tcPr>
            <w:tcW w:w="9360" w:type="dxa"/>
            <w:tcMar>
              <w:top w:w="0" w:type="dxa"/>
              <w:bottom w:w="0" w:type="dxa"/>
            </w:tcMar>
          </w:tcPr>
          <w:p w14:paraId="49739C00" w14:textId="77777777" w:rsidR="005579C9" w:rsidRDefault="005579C9" w:rsidP="005579C9"/>
        </w:tc>
      </w:tr>
    </w:tbl>
    <w:p w14:paraId="43246214" w14:textId="77777777" w:rsidR="005579C9" w:rsidRDefault="005579C9" w:rsidP="005579C9">
      <w:pPr>
        <w:pStyle w:val="Header"/>
      </w:pPr>
    </w:p>
    <w:p w14:paraId="78EB8765" w14:textId="2294B557" w:rsidR="005579C9" w:rsidRDefault="00DD7AB3" w:rsidP="005579C9">
      <w:pPr>
        <w:pStyle w:val="Header"/>
        <w:rPr>
          <w:rFonts w:ascii="Times New Roman" w:eastAsia="Times New Roman" w:hAnsi="Times New Roman" w:cs="Times New Roman"/>
          <w:szCs w:val="24"/>
          <w:lang w:eastAsia="en-AU"/>
        </w:rPr>
      </w:pPr>
      <w:r w:rsidRPr="001C735F">
        <w:rPr>
          <w:rFonts w:ascii="Times New Roman" w:eastAsia="Times New Roman" w:hAnsi="Times New Roman" w:cs="Times New Roman"/>
          <w:szCs w:val="24"/>
          <w:lang w:eastAsia="en-AU"/>
        </w:rPr>
        <w:t xml:space="preserve">Emily </w:t>
      </w:r>
      <w:proofErr w:type="spellStart"/>
      <w:r w:rsidRPr="001C735F">
        <w:rPr>
          <w:rFonts w:ascii="Times New Roman" w:eastAsia="Times New Roman" w:hAnsi="Times New Roman" w:cs="Times New Roman"/>
          <w:szCs w:val="24"/>
          <w:lang w:eastAsia="en-AU"/>
        </w:rPr>
        <w:t>Conaghan</w:t>
      </w:r>
      <w:proofErr w:type="spellEnd"/>
    </w:p>
    <w:p w14:paraId="3DFD856D" w14:textId="00B5BFD3" w:rsidR="00DD7AB3" w:rsidRPr="005579C9" w:rsidRDefault="00DD7AB3" w:rsidP="005579C9">
      <w:pPr>
        <w:pStyle w:val="Header"/>
      </w:pPr>
      <w:r>
        <w:t>Talent Attraction Coordinator</w:t>
      </w:r>
    </w:p>
    <w:p w14:paraId="2DFFFC75" w14:textId="4964452B" w:rsidR="005579C9" w:rsidRPr="005579C9" w:rsidRDefault="00DD7AB3" w:rsidP="005579C9">
      <w:pPr>
        <w:pStyle w:val="Header"/>
      </w:pPr>
      <w:r>
        <w:t>CANSTAR</w:t>
      </w:r>
      <w:r>
        <w:tab/>
      </w:r>
    </w:p>
    <w:p w14:paraId="146E1207" w14:textId="48788AF4" w:rsidR="005579C9" w:rsidRDefault="00DD7AB3" w:rsidP="005579C9">
      <w:pPr>
        <w:pStyle w:val="Header"/>
      </w:pPr>
      <w:r>
        <w:t>Brisbane, QLD 4000</w:t>
      </w:r>
    </w:p>
    <w:p w14:paraId="53778BE1" w14:textId="5395B14A" w:rsidR="009E3EFB" w:rsidRPr="005579C9" w:rsidRDefault="009E3EFB" w:rsidP="005579C9">
      <w:pPr>
        <w:pStyle w:val="Header"/>
      </w:pPr>
      <w:r>
        <w:t>RE: Junior Wealth Analyst</w:t>
      </w:r>
    </w:p>
    <w:tbl>
      <w:tblPr>
        <w:tblStyle w:val="TableGrid"/>
        <w:tblW w:w="4975" w:type="pct"/>
        <w:tblInd w:w="72" w:type="dxa"/>
        <w:tblBorders>
          <w:left w:val="dotted" w:sz="18" w:space="0" w:color="BFBFBF" w:themeColor="background1" w:themeShade="BF"/>
        </w:tblBorders>
        <w:tblCellMar>
          <w:left w:w="576" w:type="dxa"/>
          <w:right w:w="0" w:type="dxa"/>
        </w:tblCellMar>
        <w:tblLook w:val="0620" w:firstRow="1" w:lastRow="0" w:firstColumn="0" w:lastColumn="0" w:noHBand="1" w:noVBand="1"/>
        <w:tblDescription w:val="Experience layout table"/>
      </w:tblPr>
      <w:tblGrid>
        <w:gridCol w:w="9290"/>
      </w:tblGrid>
      <w:tr w:rsidR="005579C9" w:rsidRPr="00CF1A49" w14:paraId="2F222418" w14:textId="77777777" w:rsidTr="008D00C0">
        <w:trPr>
          <w:trHeight w:val="8914"/>
        </w:trPr>
        <w:tc>
          <w:tcPr>
            <w:tcW w:w="9290" w:type="dxa"/>
          </w:tcPr>
          <w:p w14:paraId="5DB64645" w14:textId="77777777" w:rsidR="005579C9" w:rsidRDefault="005579C9" w:rsidP="005579C9">
            <w:pPr>
              <w:pStyle w:val="Header"/>
            </w:pPr>
          </w:p>
          <w:p w14:paraId="34B2B9F5" w14:textId="2BF627BD" w:rsidR="005579C9" w:rsidRPr="005579C9" w:rsidRDefault="005579C9" w:rsidP="00BB7E51">
            <w:pPr>
              <w:pStyle w:val="Heading2"/>
              <w:outlineLvl w:val="1"/>
            </w:pPr>
            <w:r w:rsidRPr="005579C9">
              <w:t xml:space="preserve">Dear </w:t>
            </w:r>
            <w:r w:rsidR="00DD7AB3" w:rsidRPr="001C735F">
              <w:rPr>
                <w:rFonts w:ascii="Times New Roman" w:eastAsia="Times New Roman" w:hAnsi="Times New Roman" w:cs="Times New Roman"/>
                <w:sz w:val="24"/>
                <w:szCs w:val="24"/>
                <w:lang w:eastAsia="en-AU"/>
              </w:rPr>
              <w:t>Emily Conaghan</w:t>
            </w:r>
            <w:r w:rsidRPr="005579C9">
              <w:t>,</w:t>
            </w:r>
          </w:p>
          <w:p w14:paraId="4794AD44" w14:textId="30BF4DFC" w:rsidR="005579C9" w:rsidRDefault="005579C9" w:rsidP="005579C9">
            <w:pPr>
              <w:pStyle w:val="Header"/>
            </w:pPr>
          </w:p>
          <w:p w14:paraId="2D7103A4" w14:textId="70B39E33" w:rsidR="003101D0" w:rsidRDefault="009E3EFB" w:rsidP="005579C9">
            <w:pPr>
              <w:pStyle w:val="Header"/>
            </w:pPr>
            <w:r>
              <w:t xml:space="preserve">I am writing regarding the junior wealth analyst role as seen on Seek.com </w:t>
            </w:r>
            <w:r>
              <w:rPr>
                <w:rStyle w:val="lwhbt6d"/>
              </w:rPr>
              <w:t>17 Apr 2019</w:t>
            </w:r>
            <w:r w:rsidR="003101D0">
              <w:rPr>
                <w:rStyle w:val="lwhbt6d"/>
              </w:rPr>
              <w:t xml:space="preserve"> as I was drawn to the paragraph in the advertisement where you said, “</w:t>
            </w:r>
            <w:r w:rsidR="003101D0">
              <w:t xml:space="preserve">will work within the Product Data team assisting them in </w:t>
            </w:r>
            <w:r w:rsidR="003101D0" w:rsidRPr="008D00C0">
              <w:rPr>
                <w:b/>
              </w:rPr>
              <w:t>collecting</w:t>
            </w:r>
            <w:r w:rsidR="003101D0">
              <w:t xml:space="preserve">, </w:t>
            </w:r>
            <w:r w:rsidR="003101D0" w:rsidRPr="008D00C0">
              <w:rPr>
                <w:b/>
              </w:rPr>
              <w:t>examining</w:t>
            </w:r>
            <w:r w:rsidR="003101D0">
              <w:t xml:space="preserve">, </w:t>
            </w:r>
            <w:r w:rsidR="003101D0" w:rsidRPr="008D00C0">
              <w:rPr>
                <w:b/>
              </w:rPr>
              <w:t>cleaning</w:t>
            </w:r>
            <w:r w:rsidR="003101D0">
              <w:t xml:space="preserve"> and </w:t>
            </w:r>
            <w:r w:rsidR="003101D0" w:rsidRPr="008D00C0">
              <w:rPr>
                <w:b/>
              </w:rPr>
              <w:t>transforming</w:t>
            </w:r>
            <w:r w:rsidR="003101D0">
              <w:t xml:space="preserve"> superannuation data into a form that is easily digestible for consumers and able to be used by other areas of our business.</w:t>
            </w:r>
            <w:r w:rsidR="003101D0">
              <w:t>” Instantly, I said yes, this is what I am learning at University and since then I have been duly considering the best way to prove to you that I would be well suited for this role.  However, as you would be aware, transfer all the knowledge learnt into a couple of paragraphs is extremely difficult if not completely unattainable, nevertheless, I will try.</w:t>
            </w:r>
          </w:p>
          <w:p w14:paraId="5EE17989" w14:textId="35C8F7D9" w:rsidR="003101D0" w:rsidRDefault="003101D0" w:rsidP="005579C9">
            <w:pPr>
              <w:pStyle w:val="Header"/>
            </w:pPr>
          </w:p>
          <w:p w14:paraId="3EC50032" w14:textId="05106B75" w:rsidR="003101D0" w:rsidRDefault="003101D0" w:rsidP="005579C9">
            <w:pPr>
              <w:pStyle w:val="Header"/>
            </w:pPr>
            <w:r>
              <w:t xml:space="preserve">My background is </w:t>
            </w:r>
            <w:r w:rsidR="00B956EB">
              <w:t>quite</w:t>
            </w:r>
            <w:r>
              <w:t xml:space="preserve"> diverse, in the sense that, I used to be a Registered Nurse, and </w:t>
            </w:r>
            <w:r w:rsidR="00B956EB">
              <w:t>developed a knack for building a rapport with the residents/clients under my care.  I treat people with respect regardless of their socio-economic background and learnt the value of putting a smile on your face before saying hello can make a big difference in peoples</w:t>
            </w:r>
            <w:r w:rsidR="008D00C0">
              <w:t>’</w:t>
            </w:r>
            <w:r w:rsidR="00B956EB">
              <w:t xml:space="preserve"> day.   </w:t>
            </w:r>
          </w:p>
          <w:p w14:paraId="0CF28429" w14:textId="4EC4D835" w:rsidR="00B956EB" w:rsidRDefault="00B956EB" w:rsidP="005579C9">
            <w:pPr>
              <w:pStyle w:val="Header"/>
            </w:pPr>
          </w:p>
          <w:p w14:paraId="6A7A8183" w14:textId="5421AAE9" w:rsidR="00B956EB" w:rsidRDefault="00B956EB" w:rsidP="005579C9">
            <w:pPr>
              <w:pStyle w:val="Header"/>
            </w:pPr>
            <w:r>
              <w:t xml:space="preserve">I’ve since leaving that professional for medical reasons, starting teaching myself programming and from there developed an interest in data science and decided to enroll in James Cook University Masters in Data Science course and from there I have almost completed the diploma part and will be going on to finish of the Masters section of the course.  </w:t>
            </w:r>
          </w:p>
          <w:p w14:paraId="2AA68224" w14:textId="50DB5C38" w:rsidR="00B956EB" w:rsidRDefault="00B956EB" w:rsidP="005579C9">
            <w:pPr>
              <w:pStyle w:val="Header"/>
            </w:pPr>
          </w:p>
          <w:p w14:paraId="0A6DB294" w14:textId="0C2C3F2A" w:rsidR="00B956EB" w:rsidRDefault="00B956EB" w:rsidP="005579C9">
            <w:pPr>
              <w:pStyle w:val="Header"/>
            </w:pPr>
            <w:r>
              <w:t xml:space="preserve">Now you are probably wondering, does he </w:t>
            </w:r>
            <w:r w:rsidR="008D00C0">
              <w:t>have experience in</w:t>
            </w:r>
            <w:r>
              <w:t xml:space="preserve"> </w:t>
            </w:r>
            <w:r w:rsidR="008D00C0">
              <w:t xml:space="preserve">similar </w:t>
            </w:r>
            <w:r>
              <w:t>financial or super</w:t>
            </w:r>
            <w:r w:rsidR="00AE7797">
              <w:t>annuation</w:t>
            </w:r>
            <w:r w:rsidR="008D00C0">
              <w:t xml:space="preserve"> role</w:t>
            </w:r>
            <w:r>
              <w:t xml:space="preserve">, and I’ll be frank and say, </w:t>
            </w:r>
            <w:r w:rsidR="00AE7797">
              <w:t>“</w:t>
            </w:r>
            <w:r>
              <w:t>No</w:t>
            </w:r>
            <w:r w:rsidR="00AE7797">
              <w:t xml:space="preserve">”, </w:t>
            </w:r>
            <w:r>
              <w:t>Yet,</w:t>
            </w:r>
            <w:r w:rsidR="00AE7797">
              <w:t xml:space="preserve"> I have completed both a basic statistical analysis for data science, performed multiple examinations of data to clean, transform, subset, remove missing values, prediction of missing values using algorithms and even some of the newer tools used in machine learning where you train and test a</w:t>
            </w:r>
            <w:r w:rsidR="008D00C0">
              <w:t xml:space="preserve"> portion of a dataset</w:t>
            </w:r>
            <w:r w:rsidR="00AE7797">
              <w:t xml:space="preserve"> with the aim </w:t>
            </w:r>
            <w:r w:rsidR="008D00C0">
              <w:t xml:space="preserve">to </w:t>
            </w:r>
            <w:r w:rsidR="00AE7797">
              <w:t xml:space="preserve">accurately </w:t>
            </w:r>
            <w:r w:rsidR="008D00C0">
              <w:t>predict the test data and many more exciting and wonderful analytical tools.</w:t>
            </w:r>
            <w:r w:rsidR="00AE7797">
              <w:t xml:space="preserve">  So, </w:t>
            </w:r>
            <w:r w:rsidR="008D00C0">
              <w:t xml:space="preserve">“Yes”, </w:t>
            </w:r>
            <w:r w:rsidR="00AE7797">
              <w:t xml:space="preserve">I do in fact have no experience with superannuation, nevertheless, I feel I the educational fluency to be able to </w:t>
            </w:r>
            <w:r w:rsidR="008D00C0">
              <w:t xml:space="preserve">undertake this role. </w:t>
            </w:r>
          </w:p>
          <w:p w14:paraId="5D911AD9" w14:textId="4358BAFA" w:rsidR="008D00C0" w:rsidRDefault="008D00C0" w:rsidP="005579C9">
            <w:pPr>
              <w:pStyle w:val="Header"/>
            </w:pPr>
          </w:p>
          <w:p w14:paraId="79FA9FB1" w14:textId="70CE2BB6" w:rsidR="00AE7797" w:rsidRDefault="008D00C0" w:rsidP="005579C9">
            <w:pPr>
              <w:pStyle w:val="Header"/>
            </w:pPr>
            <w:r>
              <w:t xml:space="preserve">In saying that, I hope you say “Yes” to </w:t>
            </w:r>
            <w:r w:rsidR="00EA7AA9">
              <w:t>m</w:t>
            </w:r>
            <w:r>
              <w:t>ee</w:t>
            </w:r>
            <w:r w:rsidR="00EA7AA9">
              <w:t>t</w:t>
            </w:r>
            <w:r>
              <w:t>ing me, and until</w:t>
            </w:r>
            <w:r w:rsidR="004B0B90">
              <w:t xml:space="preserve"> thenqu</w:t>
            </w:r>
            <w:bookmarkStart w:id="0" w:name="_GoBack"/>
            <w:bookmarkEnd w:id="0"/>
            <w:r>
              <w:t>, thank you.</w:t>
            </w:r>
          </w:p>
          <w:p w14:paraId="361F77D1" w14:textId="63A57E0C" w:rsidR="009E3EFB" w:rsidRDefault="003101D0" w:rsidP="005579C9">
            <w:pPr>
              <w:pStyle w:val="Header"/>
              <w:rPr>
                <w:rStyle w:val="lwhbt6d"/>
              </w:rPr>
            </w:pPr>
            <w:r>
              <w:t xml:space="preserve">    </w:t>
            </w:r>
          </w:p>
          <w:p w14:paraId="002A4883" w14:textId="1BC0EC6D" w:rsidR="009E3EFB" w:rsidRDefault="009E3EFB" w:rsidP="005579C9">
            <w:pPr>
              <w:pStyle w:val="Header"/>
              <w:rPr>
                <w:rStyle w:val="lwhbt6d"/>
              </w:rPr>
            </w:pPr>
          </w:p>
          <w:p w14:paraId="533AC55F" w14:textId="6BA1F418" w:rsidR="008D00C0" w:rsidRDefault="008D00C0" w:rsidP="005579C9">
            <w:pPr>
              <w:pStyle w:val="Header"/>
              <w:rPr>
                <w:rStyle w:val="lwhbt6d"/>
              </w:rPr>
            </w:pPr>
            <w:r>
              <w:rPr>
                <w:rStyle w:val="lwhbt6d"/>
              </w:rPr>
              <w:t>Regards,</w:t>
            </w:r>
          </w:p>
          <w:p w14:paraId="42F13266" w14:textId="77777777" w:rsidR="005579C9" w:rsidRPr="00BF09B3" w:rsidRDefault="005579C9" w:rsidP="005579C9"/>
          <w:p w14:paraId="3A274720" w14:textId="2F373371" w:rsidR="005579C9" w:rsidRDefault="008D00C0" w:rsidP="005579C9">
            <w:r>
              <w:t>Conrad Thiele</w:t>
            </w:r>
          </w:p>
          <w:p w14:paraId="69B5DD40" w14:textId="49D8C316" w:rsidR="008D00C0" w:rsidRDefault="008D00C0" w:rsidP="008D00C0">
            <w:pPr>
              <w:pStyle w:val="ContactInfoEmphasis"/>
              <w:jc w:val="left"/>
            </w:pPr>
            <w:proofErr w:type="spellStart"/>
            <w:r>
              <w:t>GCertDataSc</w:t>
            </w:r>
            <w:proofErr w:type="spellEnd"/>
            <w:r>
              <w:t xml:space="preserve"> </w:t>
            </w:r>
            <w:sdt>
              <w:sdtPr>
                <w:alias w:val="Divider dot:"/>
                <w:tag w:val="Divider dot:"/>
                <w:id w:val="903031952"/>
                <w:placeholder>
                  <w:docPart w:val="B77308D678EF4D97B2EC599AD115FCD8"/>
                </w:placeholder>
                <w:temporary/>
                <w:showingPlcHdr/>
                <w15:appearance w15:val="hidden"/>
              </w:sdtPr>
              <w:sdtContent>
                <w:r w:rsidRPr="00CF1A49">
                  <w:t>·</w:t>
                </w:r>
              </w:sdtContent>
            </w:sdt>
            <w:r>
              <w:t xml:space="preserve"> </w:t>
            </w:r>
            <w:r>
              <w:t>BN</w:t>
            </w:r>
          </w:p>
          <w:p w14:paraId="0FE068D3" w14:textId="6C3CE034" w:rsidR="005579C9" w:rsidRPr="00CF1A49" w:rsidRDefault="005579C9" w:rsidP="005579C9"/>
        </w:tc>
      </w:tr>
    </w:tbl>
    <w:p w14:paraId="4BCF8476" w14:textId="77777777" w:rsidR="00B51D1B" w:rsidRPr="006E1507" w:rsidRDefault="00B51D1B" w:rsidP="005579C9"/>
    <w:sectPr w:rsidR="00B51D1B" w:rsidRPr="006E1507" w:rsidSect="005A1B10">
      <w:footerReference w:type="default" r:id="rId10"/>
      <w:headerReference w:type="first" r:id="rId11"/>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4C505" w14:textId="77777777" w:rsidR="00275E1A" w:rsidRDefault="00275E1A" w:rsidP="0068194B">
      <w:r>
        <w:separator/>
      </w:r>
    </w:p>
    <w:p w14:paraId="7D6746FA" w14:textId="77777777" w:rsidR="00275E1A" w:rsidRDefault="00275E1A"/>
    <w:p w14:paraId="7E1ACFD0" w14:textId="77777777" w:rsidR="00275E1A" w:rsidRDefault="00275E1A"/>
  </w:endnote>
  <w:endnote w:type="continuationSeparator" w:id="0">
    <w:p w14:paraId="49AABD9A" w14:textId="77777777" w:rsidR="00275E1A" w:rsidRDefault="00275E1A" w:rsidP="0068194B">
      <w:r>
        <w:continuationSeparator/>
      </w:r>
    </w:p>
    <w:p w14:paraId="36389B35" w14:textId="77777777" w:rsidR="00275E1A" w:rsidRDefault="00275E1A"/>
    <w:p w14:paraId="34A70710" w14:textId="77777777" w:rsidR="00275E1A" w:rsidRDefault="00275E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41E342E4"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21B5F" w14:textId="77777777" w:rsidR="00275E1A" w:rsidRDefault="00275E1A" w:rsidP="0068194B">
      <w:r>
        <w:separator/>
      </w:r>
    </w:p>
    <w:p w14:paraId="4DA0EDE4" w14:textId="77777777" w:rsidR="00275E1A" w:rsidRDefault="00275E1A"/>
    <w:p w14:paraId="31D330A0" w14:textId="77777777" w:rsidR="00275E1A" w:rsidRDefault="00275E1A"/>
  </w:footnote>
  <w:footnote w:type="continuationSeparator" w:id="0">
    <w:p w14:paraId="46A9BD79" w14:textId="77777777" w:rsidR="00275E1A" w:rsidRDefault="00275E1A" w:rsidP="0068194B">
      <w:r>
        <w:continuationSeparator/>
      </w:r>
    </w:p>
    <w:p w14:paraId="78D6AB3D" w14:textId="77777777" w:rsidR="00275E1A" w:rsidRDefault="00275E1A"/>
    <w:p w14:paraId="5E742CA8" w14:textId="77777777" w:rsidR="00275E1A" w:rsidRDefault="00275E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A3C82"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65E58829" wp14:editId="31A57293">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BEC585C" id="Straight Connector 5" o:spid="_x0000_s1026"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C7F"/>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1A"/>
    <w:rsid w:val="00275EAE"/>
    <w:rsid w:val="00294998"/>
    <w:rsid w:val="00297F18"/>
    <w:rsid w:val="002A1945"/>
    <w:rsid w:val="002B2958"/>
    <w:rsid w:val="002B3FC8"/>
    <w:rsid w:val="002D23C5"/>
    <w:rsid w:val="002D6137"/>
    <w:rsid w:val="002E7E61"/>
    <w:rsid w:val="002F05E5"/>
    <w:rsid w:val="002F254D"/>
    <w:rsid w:val="002F30E4"/>
    <w:rsid w:val="00307140"/>
    <w:rsid w:val="003101D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26A01"/>
    <w:rsid w:val="004319E0"/>
    <w:rsid w:val="00437E8C"/>
    <w:rsid w:val="00440225"/>
    <w:rsid w:val="004726BC"/>
    <w:rsid w:val="00474105"/>
    <w:rsid w:val="00480E6E"/>
    <w:rsid w:val="00486277"/>
    <w:rsid w:val="00494CF6"/>
    <w:rsid w:val="00495F8D"/>
    <w:rsid w:val="004A1FAE"/>
    <w:rsid w:val="004A32FF"/>
    <w:rsid w:val="004B06EB"/>
    <w:rsid w:val="004B0B90"/>
    <w:rsid w:val="004B6AD0"/>
    <w:rsid w:val="004C2D5D"/>
    <w:rsid w:val="004C33E1"/>
    <w:rsid w:val="004E01EB"/>
    <w:rsid w:val="004E2794"/>
    <w:rsid w:val="00510392"/>
    <w:rsid w:val="00513E2A"/>
    <w:rsid w:val="005579C9"/>
    <w:rsid w:val="00566A35"/>
    <w:rsid w:val="0056701E"/>
    <w:rsid w:val="005740D7"/>
    <w:rsid w:val="005A0F26"/>
    <w:rsid w:val="005A1B10"/>
    <w:rsid w:val="005A6850"/>
    <w:rsid w:val="005B1B1B"/>
    <w:rsid w:val="005C5932"/>
    <w:rsid w:val="005D3CA7"/>
    <w:rsid w:val="005D4CC1"/>
    <w:rsid w:val="005E0986"/>
    <w:rsid w:val="005F4B91"/>
    <w:rsid w:val="005F55D2"/>
    <w:rsid w:val="0062312F"/>
    <w:rsid w:val="00625F2C"/>
    <w:rsid w:val="006618E9"/>
    <w:rsid w:val="0066439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D00C0"/>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E3EFB"/>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AE7797"/>
    <w:rsid w:val="00B10EBE"/>
    <w:rsid w:val="00B236F1"/>
    <w:rsid w:val="00B50F99"/>
    <w:rsid w:val="00B51D1B"/>
    <w:rsid w:val="00B540F4"/>
    <w:rsid w:val="00B60FD0"/>
    <w:rsid w:val="00B622DF"/>
    <w:rsid w:val="00B6332A"/>
    <w:rsid w:val="00B81760"/>
    <w:rsid w:val="00B8494C"/>
    <w:rsid w:val="00B956EB"/>
    <w:rsid w:val="00BA1546"/>
    <w:rsid w:val="00BB4E51"/>
    <w:rsid w:val="00BB7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14F1"/>
    <w:rsid w:val="00D9521A"/>
    <w:rsid w:val="00DA3914"/>
    <w:rsid w:val="00DA59AA"/>
    <w:rsid w:val="00DB6915"/>
    <w:rsid w:val="00DB7E1E"/>
    <w:rsid w:val="00DC1B78"/>
    <w:rsid w:val="00DC2A2F"/>
    <w:rsid w:val="00DC600B"/>
    <w:rsid w:val="00DD7AB3"/>
    <w:rsid w:val="00DE0FAA"/>
    <w:rsid w:val="00DE136D"/>
    <w:rsid w:val="00DE6534"/>
    <w:rsid w:val="00DF3C7F"/>
    <w:rsid w:val="00DF4D6C"/>
    <w:rsid w:val="00E01923"/>
    <w:rsid w:val="00E14498"/>
    <w:rsid w:val="00E2397A"/>
    <w:rsid w:val="00E254DB"/>
    <w:rsid w:val="00E300FC"/>
    <w:rsid w:val="00E362DB"/>
    <w:rsid w:val="00E41A25"/>
    <w:rsid w:val="00E5632B"/>
    <w:rsid w:val="00E70240"/>
    <w:rsid w:val="00E71E6B"/>
    <w:rsid w:val="00E81CC5"/>
    <w:rsid w:val="00E85A87"/>
    <w:rsid w:val="00E85B4A"/>
    <w:rsid w:val="00E9528E"/>
    <w:rsid w:val="00EA5099"/>
    <w:rsid w:val="00EA7AA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45D3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9C9"/>
    <w:rPr>
      <w:sz w:val="24"/>
    </w:rPr>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5579C9"/>
    <w:pPr>
      <w:numPr>
        <w:numId w:val="5"/>
      </w:numPr>
      <w:spacing w:before="120"/>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Greytext">
    <w:name w:val="Grey text"/>
    <w:basedOn w:val="DefaultParagraphFont"/>
    <w:uiPriority w:val="4"/>
    <w:semiHidden/>
    <w:qFormat/>
    <w:rsid w:val="005579C9"/>
    <w:rPr>
      <w:color w:val="808080" w:themeColor="background1" w:themeShade="80"/>
    </w:rPr>
  </w:style>
  <w:style w:type="character" w:customStyle="1" w:styleId="lwhbt6d">
    <w:name w:val="lwhbt6d"/>
    <w:basedOn w:val="DefaultParagraphFont"/>
    <w:rsid w:val="009E3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73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wo_Oriel\AppData\Roaming\Microsoft\Templates\Modern%20chronological%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11D480D2F8485A8D0001032318F962"/>
        <w:category>
          <w:name w:val="General"/>
          <w:gallery w:val="placeholder"/>
        </w:category>
        <w:types>
          <w:type w:val="bbPlcHdr"/>
        </w:types>
        <w:behaviors>
          <w:behavior w:val="content"/>
        </w:behaviors>
        <w:guid w:val="{290A00D2-18DB-4224-BF55-97A38B128286}"/>
      </w:docPartPr>
      <w:docPartBody>
        <w:p w:rsidR="00000000" w:rsidRDefault="00C61156">
          <w:pPr>
            <w:pStyle w:val="DA11D480D2F8485A8D0001032318F962"/>
          </w:pPr>
          <w:r w:rsidRPr="00CF1A49">
            <w:t>·</w:t>
          </w:r>
        </w:p>
      </w:docPartBody>
    </w:docPart>
    <w:docPart>
      <w:docPartPr>
        <w:name w:val="1D7433DAC3DB488BB3908831BC7156CE"/>
        <w:category>
          <w:name w:val="General"/>
          <w:gallery w:val="placeholder"/>
        </w:category>
        <w:types>
          <w:type w:val="bbPlcHdr"/>
        </w:types>
        <w:behaviors>
          <w:behavior w:val="content"/>
        </w:behaviors>
        <w:guid w:val="{A458D445-264B-4318-9063-9E7736E30C24}"/>
      </w:docPartPr>
      <w:docPartBody>
        <w:p w:rsidR="00000000" w:rsidRDefault="00C61156">
          <w:pPr>
            <w:pStyle w:val="1D7433DAC3DB488BB3908831BC7156CE"/>
          </w:pPr>
          <w:r w:rsidRPr="00CF1A49">
            <w:t>·</w:t>
          </w:r>
        </w:p>
      </w:docPartBody>
    </w:docPart>
    <w:docPart>
      <w:docPartPr>
        <w:name w:val="15E1A0F050ED4D54A9251CE887F671EF"/>
        <w:category>
          <w:name w:val="General"/>
          <w:gallery w:val="placeholder"/>
        </w:category>
        <w:types>
          <w:type w:val="bbPlcHdr"/>
        </w:types>
        <w:behaviors>
          <w:behavior w:val="content"/>
        </w:behaviors>
        <w:guid w:val="{C41501ED-8E24-4100-A1C4-78D5C91BF1EA}"/>
      </w:docPartPr>
      <w:docPartBody>
        <w:p w:rsidR="00000000" w:rsidRDefault="00C61156">
          <w:pPr>
            <w:pStyle w:val="15E1A0F050ED4D54A9251CE887F671EF"/>
          </w:pPr>
          <w:r w:rsidRPr="00CF1A49">
            <w:t>·</w:t>
          </w:r>
        </w:p>
      </w:docPartBody>
    </w:docPart>
    <w:docPart>
      <w:docPartPr>
        <w:name w:val="B77308D678EF4D97B2EC599AD115FCD8"/>
        <w:category>
          <w:name w:val="General"/>
          <w:gallery w:val="placeholder"/>
        </w:category>
        <w:types>
          <w:type w:val="bbPlcHdr"/>
        </w:types>
        <w:behaviors>
          <w:behavior w:val="content"/>
        </w:behaviors>
        <w:guid w:val="{1B5319DC-565B-4DB1-91C2-9044B64E79A7}"/>
      </w:docPartPr>
      <w:docPartBody>
        <w:p w:rsidR="00000000" w:rsidRDefault="007F1AD8" w:rsidP="007F1AD8">
          <w:pPr>
            <w:pStyle w:val="B77308D678EF4D97B2EC599AD115FCD8"/>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AD8"/>
    <w:rsid w:val="007F1AD8"/>
    <w:rsid w:val="00C611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59B51D55994F93B12986EC5BD11F7D">
    <w:name w:val="3259B51D55994F93B12986EC5BD11F7D"/>
  </w:style>
  <w:style w:type="character" w:styleId="IntenseEmphasis">
    <w:name w:val="Intense Emphasis"/>
    <w:basedOn w:val="DefaultParagraphFont"/>
    <w:uiPriority w:val="2"/>
    <w:rPr>
      <w:b/>
      <w:iCs/>
      <w:color w:val="262626" w:themeColor="text1" w:themeTint="D9"/>
    </w:rPr>
  </w:style>
  <w:style w:type="paragraph" w:customStyle="1" w:styleId="8673659433DA433B8D1E4CEF716EF00D">
    <w:name w:val="8673659433DA433B8D1E4CEF716EF00D"/>
  </w:style>
  <w:style w:type="paragraph" w:customStyle="1" w:styleId="7DB41A4EC2D94933A6B787C4E626B09C">
    <w:name w:val="7DB41A4EC2D94933A6B787C4E626B09C"/>
  </w:style>
  <w:style w:type="paragraph" w:customStyle="1" w:styleId="DA11D480D2F8485A8D0001032318F962">
    <w:name w:val="DA11D480D2F8485A8D0001032318F962"/>
  </w:style>
  <w:style w:type="paragraph" w:customStyle="1" w:styleId="95307DF5250E436AB5C00CD1F0AB1D76">
    <w:name w:val="95307DF5250E436AB5C00CD1F0AB1D76"/>
  </w:style>
  <w:style w:type="paragraph" w:customStyle="1" w:styleId="4308132583AD4DF48DF2465A396E74C3">
    <w:name w:val="4308132583AD4DF48DF2465A396E74C3"/>
  </w:style>
  <w:style w:type="paragraph" w:customStyle="1" w:styleId="1D7433DAC3DB488BB3908831BC7156CE">
    <w:name w:val="1D7433DAC3DB488BB3908831BC7156CE"/>
  </w:style>
  <w:style w:type="paragraph" w:customStyle="1" w:styleId="F70D0D67986A42788DB44E65C6C5EF8A">
    <w:name w:val="F70D0D67986A42788DB44E65C6C5EF8A"/>
  </w:style>
  <w:style w:type="paragraph" w:customStyle="1" w:styleId="15E1A0F050ED4D54A9251CE887F671EF">
    <w:name w:val="15E1A0F050ED4D54A9251CE887F671EF"/>
  </w:style>
  <w:style w:type="paragraph" w:customStyle="1" w:styleId="DE9AA838B17B47A7A87B329B62724079">
    <w:name w:val="DE9AA838B17B47A7A87B329B62724079"/>
  </w:style>
  <w:style w:type="paragraph" w:customStyle="1" w:styleId="17F579980FFE4F6785666077FDA1CBB4">
    <w:name w:val="17F579980FFE4F6785666077FDA1CBB4"/>
  </w:style>
  <w:style w:type="paragraph" w:customStyle="1" w:styleId="E66EBDC4944349FAAF64CF5403510CEA">
    <w:name w:val="E66EBDC4944349FAAF64CF5403510CEA"/>
  </w:style>
  <w:style w:type="paragraph" w:customStyle="1" w:styleId="2298660829FC442D99AD9C39B4A6AC21">
    <w:name w:val="2298660829FC442D99AD9C39B4A6AC21"/>
  </w:style>
  <w:style w:type="paragraph" w:customStyle="1" w:styleId="1FDE75938C444AD5BFF969C8D09B6FD0">
    <w:name w:val="1FDE75938C444AD5BFF969C8D09B6FD0"/>
  </w:style>
  <w:style w:type="paragraph" w:customStyle="1" w:styleId="F9F200E5DDE049D68E54DC179F712BA1">
    <w:name w:val="F9F200E5DDE049D68E54DC179F712BA1"/>
  </w:style>
  <w:style w:type="paragraph" w:customStyle="1" w:styleId="51B823FD28D2465190CF73E33EA75FEA">
    <w:name w:val="51B823FD28D2465190CF73E33EA75FEA"/>
  </w:style>
  <w:style w:type="paragraph" w:customStyle="1" w:styleId="A45272C780EF482EB4DC8B50417B6F22">
    <w:name w:val="A45272C780EF482EB4DC8B50417B6F22"/>
  </w:style>
  <w:style w:type="paragraph" w:styleId="ListBullet">
    <w:name w:val="List Bullet"/>
    <w:basedOn w:val="Normal"/>
    <w:uiPriority w:val="11"/>
    <w:qFormat/>
    <w:pPr>
      <w:numPr>
        <w:numId w:val="1"/>
      </w:numPr>
      <w:spacing w:before="120" w:after="0" w:line="240" w:lineRule="auto"/>
    </w:pPr>
    <w:rPr>
      <w:rFonts w:eastAsiaTheme="minorHAnsi"/>
      <w:color w:val="595959" w:themeColor="text1" w:themeTint="A6"/>
      <w:sz w:val="24"/>
      <w:lang w:val="en-US" w:eastAsia="en-US"/>
    </w:rPr>
  </w:style>
  <w:style w:type="paragraph" w:customStyle="1" w:styleId="C698363C84F441C09E228B51907F3B53">
    <w:name w:val="C698363C84F441C09E228B51907F3B53"/>
  </w:style>
  <w:style w:type="character" w:customStyle="1" w:styleId="Greytext">
    <w:name w:val="Grey text"/>
    <w:basedOn w:val="DefaultParagraphFont"/>
    <w:uiPriority w:val="4"/>
    <w:qFormat/>
    <w:rPr>
      <w:color w:val="808080" w:themeColor="background1" w:themeShade="80"/>
    </w:rPr>
  </w:style>
  <w:style w:type="paragraph" w:customStyle="1" w:styleId="3E079BADEAC84EC9959DB7B8DD94C0A5">
    <w:name w:val="3E079BADEAC84EC9959DB7B8DD94C0A5"/>
  </w:style>
  <w:style w:type="paragraph" w:customStyle="1" w:styleId="DF4B36AF8C584387A1710B6BC69D50F3">
    <w:name w:val="DF4B36AF8C584387A1710B6BC69D50F3"/>
  </w:style>
  <w:style w:type="paragraph" w:customStyle="1" w:styleId="9CE9CE362E604A108806B008D140D4FD">
    <w:name w:val="9CE9CE362E604A108806B008D140D4FD"/>
  </w:style>
  <w:style w:type="paragraph" w:customStyle="1" w:styleId="4F5609961C2547C9AD8CCE9402F5E693">
    <w:name w:val="4F5609961C2547C9AD8CCE9402F5E693"/>
    <w:rsid w:val="007F1AD8"/>
  </w:style>
  <w:style w:type="paragraph" w:customStyle="1" w:styleId="DCD75E4F2EEC486FAC3190B89C9604FD">
    <w:name w:val="DCD75E4F2EEC486FAC3190B89C9604FD"/>
    <w:rsid w:val="007F1AD8"/>
  </w:style>
  <w:style w:type="paragraph" w:customStyle="1" w:styleId="B77308D678EF4D97B2EC599AD115FCD8">
    <w:name w:val="B77308D678EF4D97B2EC599AD115FCD8"/>
    <w:rsid w:val="007F1A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6FA8DA-38A3-448B-AFEB-DB79033E5F8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4CB6AFB-A7F1-4816-9409-743ABF3C64EE}">
  <ds:schemaRefs>
    <ds:schemaRef ds:uri="http://schemas.microsoft.com/sharepoint/v3/contenttype/forms"/>
  </ds:schemaRefs>
</ds:datastoreItem>
</file>

<file path=customXml/itemProps3.xml><?xml version="1.0" encoding="utf-8"?>
<ds:datastoreItem xmlns:ds="http://schemas.openxmlformats.org/officeDocument/2006/customXml" ds:itemID="{D61ADE48-6FF0-4599-9D02-6F6374F1F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chronological cover letter</Template>
  <TotalTime>0</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2019-04-18T01:17:00Z</dcterms:created>
  <dcterms:modified xsi:type="dcterms:W3CDTF">2019-04-21T12:15:00Z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